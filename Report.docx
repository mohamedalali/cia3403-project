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8ED" w:rsidRDefault="009478ED" w:rsidP="009478ED">
      <w:pPr>
        <w:pStyle w:val="Title"/>
        <w:jc w:val="left"/>
      </w:pPr>
      <w:r w:rsidRPr="009478ED">
        <w:rPr>
          <w:noProof/>
        </w:rPr>
        <w:drawing>
          <wp:anchor distT="0" distB="0" distL="114300" distR="114300" simplePos="0" relativeHeight="251660288" behindDoc="0" locked="0" layoutInCell="1" allowOverlap="1" wp14:anchorId="5E4345B0">
            <wp:simplePos x="0" y="0"/>
            <wp:positionH relativeFrom="margin">
              <wp:align>right</wp:align>
            </wp:positionH>
            <wp:positionV relativeFrom="paragraph">
              <wp:posOffset>665480</wp:posOffset>
            </wp:positionV>
            <wp:extent cx="5486400" cy="30886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6554A" w:rsidRDefault="009478ED" w:rsidP="00C6554A">
      <w:pPr>
        <w:pStyle w:val="Title"/>
      </w:pPr>
      <w:r>
        <w:t>CIS 3403 – Final Project</w:t>
      </w:r>
    </w:p>
    <w:p w:rsidR="00C6554A" w:rsidRPr="00D5413C" w:rsidRDefault="009478ED" w:rsidP="00C6554A">
      <w:pPr>
        <w:pStyle w:val="Subtitle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365760</wp:posOffset>
                </wp:positionV>
                <wp:extent cx="3590925" cy="1404620"/>
                <wp:effectExtent l="0" t="0" r="2857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90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78ED" w:rsidRDefault="009478ED" w:rsidP="009478ED">
                            <w:r>
                              <w:t xml:space="preserve">Authors: </w:t>
                            </w:r>
                          </w:p>
                          <w:p w:rsidR="009478ED" w:rsidRDefault="009478ED" w:rsidP="009478ED">
                            <w:r>
                              <w:t>Mohamed Ebrahim Al-Ali (H00328791)</w:t>
                            </w:r>
                          </w:p>
                          <w:p w:rsidR="009478ED" w:rsidRDefault="009478ED" w:rsidP="009478ED">
                            <w:r>
                              <w:t>Abduljalil Mohammed Alolama (H00293814)</w:t>
                            </w:r>
                          </w:p>
                          <w:p w:rsidR="009478ED" w:rsidRDefault="009478ED" w:rsidP="009478ED">
                            <w:r>
                              <w:t>Saeed Ahmed Kalban (H00)</w:t>
                            </w:r>
                          </w:p>
                          <w:p w:rsidR="009478ED" w:rsidRDefault="009478ED" w:rsidP="009478ED">
                            <w:r>
                              <w:t>Abdullah Obaid (H0029)</w:t>
                            </w:r>
                          </w:p>
                          <w:p w:rsidR="009478ED" w:rsidRDefault="009478ED" w:rsidP="009478ED"/>
                          <w:p w:rsidR="009478ED" w:rsidRDefault="009478ED" w:rsidP="009478ED">
                            <w:r>
                              <w:t>Instructor: Tauseef Kamal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8pt;width:282.7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">
                <v:textbox style="mso-fit-shape-to-text:t">
                  <w:txbxContent>
                    <w:p w:rsidR="009478ED" w:rsidRDefault="009478ED" w:rsidP="009478ED">
                      <w:r>
                        <w:t xml:space="preserve">Authors: </w:t>
                      </w:r>
                    </w:p>
                    <w:p w:rsidR="009478ED" w:rsidRDefault="009478ED" w:rsidP="009478ED">
                      <w:r>
                        <w:t>Mohamed Ebrahim Al-Ali (H00328791)</w:t>
                      </w:r>
                    </w:p>
                    <w:p w:rsidR="009478ED" w:rsidRDefault="009478ED" w:rsidP="009478ED">
                      <w:r>
                        <w:t xml:space="preserve">Abduljalil Mohammed </w:t>
                      </w:r>
                      <w:proofErr w:type="spellStart"/>
                      <w:r>
                        <w:t>Alolama</w:t>
                      </w:r>
                      <w:proofErr w:type="spellEnd"/>
                      <w:r>
                        <w:t xml:space="preserve"> (H00293814)</w:t>
                      </w:r>
                    </w:p>
                    <w:p w:rsidR="009478ED" w:rsidRDefault="009478ED" w:rsidP="009478ED">
                      <w:r>
                        <w:t xml:space="preserve">Saeed Ahmed </w:t>
                      </w:r>
                      <w:proofErr w:type="spellStart"/>
                      <w:r>
                        <w:t>Kalban</w:t>
                      </w:r>
                      <w:proofErr w:type="spellEnd"/>
                      <w:r>
                        <w:t xml:space="preserve"> (H00)</w:t>
                      </w:r>
                    </w:p>
                    <w:p w:rsidR="009478ED" w:rsidRDefault="009478ED" w:rsidP="009478ED">
                      <w:r>
                        <w:t>Abdullah Obaid (H0029)</w:t>
                      </w:r>
                    </w:p>
                    <w:p w:rsidR="009478ED" w:rsidRDefault="009478ED" w:rsidP="009478ED"/>
                    <w:p w:rsidR="009478ED" w:rsidRDefault="009478ED" w:rsidP="009478ED">
                      <w:r>
                        <w:t>Instructor: Tauseef Kamal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2018-05-07</w:t>
      </w:r>
    </w:p>
    <w:p w:rsidR="009478ED" w:rsidRDefault="009478ED" w:rsidP="00C6554A">
      <w:pPr>
        <w:pStyle w:val="Heading1"/>
      </w:pPr>
    </w:p>
    <w:p w:rsidR="009478ED" w:rsidRDefault="009478ED" w:rsidP="00C6554A">
      <w:pPr>
        <w:pStyle w:val="Heading1"/>
      </w:pPr>
    </w:p>
    <w:p w:rsidR="009478ED" w:rsidRDefault="009478ED" w:rsidP="009478ED"/>
    <w:p w:rsidR="009478ED" w:rsidRDefault="009478ED" w:rsidP="009478ED"/>
    <w:p w:rsidR="009478ED" w:rsidRDefault="009478ED" w:rsidP="009478ED"/>
    <w:p w:rsidR="009478ED" w:rsidRDefault="009478ED" w:rsidP="009478ED"/>
    <w:p w:rsidR="009478ED" w:rsidRDefault="009478ED" w:rsidP="009478ED"/>
    <w:p w:rsidR="009478ED" w:rsidRPr="009478ED" w:rsidRDefault="009478ED" w:rsidP="009478ED"/>
    <w:p w:rsidR="00C6554A" w:rsidRDefault="004A3572" w:rsidP="004A3572">
      <w:pPr>
        <w:pStyle w:val="Heading1"/>
      </w:pPr>
      <w:r>
        <w:lastRenderedPageBreak/>
        <w:t>Description</w:t>
      </w:r>
    </w:p>
    <w:p w:rsidR="00C6554A" w:rsidRDefault="00A64AB1" w:rsidP="009478ED">
      <w:pPr>
        <w:pStyle w:val="ListBullet"/>
        <w:numPr>
          <w:ilvl w:val="0"/>
          <w:numId w:val="0"/>
        </w:numPr>
      </w:pPr>
      <w:r>
        <w:t xml:space="preserve">Our project provides all information about the most </w:t>
      </w:r>
      <w:r w:rsidR="003978B9">
        <w:t xml:space="preserve">famous spots in </w:t>
      </w:r>
      <w:r w:rsidR="00D3089F">
        <w:t xml:space="preserve">all cities </w:t>
      </w:r>
      <w:r w:rsidR="003978B9">
        <w:t xml:space="preserve">depending on what the database provides, it saves longitude and latitude. We created the database using mLab, </w:t>
      </w:r>
      <w:r w:rsidR="00D3089F">
        <w:t>six</w:t>
      </w:r>
      <w:r w:rsidR="003978B9">
        <w:t xml:space="preserve"> routes, a website, and a mobile app containing a </w:t>
      </w:r>
      <w:r w:rsidR="00D3089F">
        <w:t>WebView</w:t>
      </w:r>
      <w:r w:rsidR="003978B9">
        <w:t>.</w:t>
      </w:r>
    </w:p>
    <w:p w:rsidR="00D3089F" w:rsidRPr="00D3089F" w:rsidRDefault="00A64AB1" w:rsidP="00D3089F">
      <w:pPr>
        <w:pStyle w:val="ListBullet"/>
        <w:numPr>
          <w:ilvl w:val="0"/>
          <w:numId w:val="0"/>
        </w:numPr>
        <w:rPr>
          <w:color w:val="835D00" w:themeColor="accent3" w:themeShade="80"/>
          <w:u w:val="single"/>
        </w:rPr>
      </w:pPr>
      <w:r>
        <w:t xml:space="preserve">To view the project, </w:t>
      </w:r>
      <w:hyperlink r:id="rId8" w:history="1">
        <w:r w:rsidRPr="00A64AB1">
          <w:rPr>
            <w:rStyle w:val="Hyperlink"/>
          </w:rPr>
          <w:t>click here.</w:t>
        </w:r>
      </w:hyperlink>
    </w:p>
    <w:p w:rsidR="00C6554A" w:rsidRPr="003978B9" w:rsidRDefault="00D3089F" w:rsidP="003978B9">
      <w:pPr>
        <w:pStyle w:val="Heading1"/>
      </w:pPr>
      <w:r>
        <w:t>Cloud Database Design</w:t>
      </w:r>
    </w:p>
    <w:p w:rsidR="002C74C0" w:rsidRDefault="003978B9" w:rsidP="003978B9">
      <w:pPr>
        <w:pStyle w:val="ListParagraph"/>
        <w:numPr>
          <w:ilvl w:val="0"/>
          <w:numId w:val="16"/>
        </w:numPr>
      </w:pPr>
      <w:r>
        <w:t xml:space="preserve">The </w:t>
      </w:r>
      <w:r w:rsidRPr="003978B9">
        <w:rPr>
          <w:b/>
          <w:bCs/>
        </w:rPr>
        <w:t>database</w:t>
      </w:r>
      <w:r w:rsidR="00D3089F">
        <w:t xml:space="preserve"> name is: spotsonclick</w:t>
      </w:r>
    </w:p>
    <w:p w:rsidR="003978B9" w:rsidRDefault="003978B9" w:rsidP="003978B9">
      <w:pPr>
        <w:pStyle w:val="ListParagraph"/>
        <w:numPr>
          <w:ilvl w:val="0"/>
          <w:numId w:val="16"/>
        </w:numPr>
      </w:pPr>
      <w:r>
        <w:t xml:space="preserve">The </w:t>
      </w:r>
      <w:r w:rsidRPr="003978B9">
        <w:rPr>
          <w:b/>
          <w:bCs/>
        </w:rPr>
        <w:t>collection</w:t>
      </w:r>
      <w:r w:rsidR="00D3089F">
        <w:t xml:space="preserve"> names are: spots, users</w:t>
      </w:r>
    </w:p>
    <w:p w:rsidR="003978B9" w:rsidRDefault="003978B9" w:rsidP="003978B9">
      <w:pPr>
        <w:pStyle w:val="ListParagraph"/>
        <w:numPr>
          <w:ilvl w:val="1"/>
          <w:numId w:val="16"/>
        </w:numPr>
      </w:pPr>
      <w:r>
        <w:t>The document</w:t>
      </w:r>
      <w:r w:rsidR="00D3089F">
        <w:t>s inside spots contain keys including:</w:t>
      </w:r>
    </w:p>
    <w:p w:rsidR="00D3089F" w:rsidRDefault="00CB5480" w:rsidP="00D3089F">
      <w:pPr>
        <w:pStyle w:val="ListParagraph"/>
        <w:numPr>
          <w:ilvl w:val="2"/>
          <w:numId w:val="16"/>
        </w:numPr>
      </w:pPr>
      <w:r>
        <w:t>name</w:t>
      </w:r>
    </w:p>
    <w:p w:rsidR="00D3089F" w:rsidRDefault="00CB5480" w:rsidP="00D3089F">
      <w:pPr>
        <w:pStyle w:val="ListParagraph"/>
        <w:numPr>
          <w:ilvl w:val="2"/>
          <w:numId w:val="16"/>
        </w:numPr>
      </w:pPr>
      <w:r>
        <w:t>description</w:t>
      </w:r>
    </w:p>
    <w:p w:rsidR="00CB5480" w:rsidRDefault="00CB5480" w:rsidP="00D3089F">
      <w:pPr>
        <w:pStyle w:val="ListParagraph"/>
        <w:numPr>
          <w:ilvl w:val="2"/>
          <w:numId w:val="16"/>
        </w:numPr>
      </w:pPr>
      <w:r>
        <w:t>image_url</w:t>
      </w:r>
    </w:p>
    <w:p w:rsidR="00CB5480" w:rsidRDefault="00CB5480" w:rsidP="00D3089F">
      <w:pPr>
        <w:pStyle w:val="ListParagraph"/>
        <w:numPr>
          <w:ilvl w:val="2"/>
          <w:numId w:val="16"/>
        </w:numPr>
      </w:pPr>
      <w:r>
        <w:t>city</w:t>
      </w:r>
    </w:p>
    <w:p w:rsidR="00CB5480" w:rsidRDefault="00CB5480" w:rsidP="00D3089F">
      <w:pPr>
        <w:pStyle w:val="ListParagraph"/>
        <w:numPr>
          <w:ilvl w:val="2"/>
          <w:numId w:val="16"/>
        </w:numPr>
      </w:pPr>
      <w:r>
        <w:t>location</w:t>
      </w:r>
      <w:r>
        <w:br/>
      </w:r>
    </w:p>
    <w:p w:rsidR="00D3089F" w:rsidRDefault="00D3089F" w:rsidP="00D3089F">
      <w:pPr>
        <w:pStyle w:val="ListParagraph"/>
        <w:numPr>
          <w:ilvl w:val="1"/>
          <w:numId w:val="16"/>
        </w:numPr>
      </w:pPr>
      <w:r>
        <w:t xml:space="preserve">The documents inside </w:t>
      </w:r>
      <w:r>
        <w:t>users</w:t>
      </w:r>
      <w:r>
        <w:t xml:space="preserve"> contain keys including:</w:t>
      </w:r>
    </w:p>
    <w:p w:rsidR="00CB5480" w:rsidRDefault="00CB5480" w:rsidP="00CB5480">
      <w:pPr>
        <w:pStyle w:val="ListParagraph"/>
        <w:numPr>
          <w:ilvl w:val="2"/>
          <w:numId w:val="16"/>
        </w:numPr>
      </w:pPr>
      <w:r>
        <w:t>username</w:t>
      </w:r>
    </w:p>
    <w:p w:rsidR="00CB5480" w:rsidRDefault="00CB5480" w:rsidP="00CB5480">
      <w:pPr>
        <w:pStyle w:val="ListParagraph"/>
        <w:numPr>
          <w:ilvl w:val="2"/>
          <w:numId w:val="16"/>
        </w:numPr>
      </w:pPr>
      <w:r>
        <w:t>display_name</w:t>
      </w:r>
    </w:p>
    <w:p w:rsidR="00CB5480" w:rsidRDefault="00CB5480" w:rsidP="00CB5480">
      <w:pPr>
        <w:pStyle w:val="ListParagraph"/>
        <w:numPr>
          <w:ilvl w:val="2"/>
          <w:numId w:val="16"/>
        </w:numPr>
      </w:pPr>
      <w:r>
        <w:t>email</w:t>
      </w:r>
      <w:r>
        <w:br/>
      </w:r>
    </w:p>
    <w:p w:rsidR="003978B9" w:rsidRDefault="003978B9" w:rsidP="003978B9">
      <w:pPr>
        <w:pStyle w:val="ListParagraph"/>
        <w:numPr>
          <w:ilvl w:val="0"/>
          <w:numId w:val="17"/>
        </w:numPr>
      </w:pPr>
      <w:r>
        <w:t>T</w:t>
      </w:r>
      <w:r w:rsidR="00CB5480">
        <w:t>he database is</w:t>
      </w:r>
      <w:r>
        <w:t xml:space="preserve"> hosted on </w:t>
      </w:r>
      <w:r w:rsidRPr="003978B9">
        <w:rPr>
          <w:b/>
          <w:bCs/>
        </w:rPr>
        <w:t>mLab.</w:t>
      </w:r>
      <w:r>
        <w:t xml:space="preserve"> </w:t>
      </w:r>
    </w:p>
    <w:p w:rsidR="003978B9" w:rsidRPr="00EE4855" w:rsidRDefault="003978B9" w:rsidP="00EE4855">
      <w:pPr>
        <w:pStyle w:val="ListParagraph"/>
        <w:numPr>
          <w:ilvl w:val="0"/>
          <w:numId w:val="17"/>
        </w:numPr>
        <w:rPr>
          <w:b/>
          <w:bCs/>
        </w:rPr>
      </w:pPr>
      <w:r>
        <w:t xml:space="preserve">The </w:t>
      </w:r>
      <w:r w:rsidR="00CB5480">
        <w:t>full project</w:t>
      </w:r>
      <w:r>
        <w:t xml:space="preserve"> </w:t>
      </w:r>
      <w:r w:rsidR="00CB5480">
        <w:t xml:space="preserve">is </w:t>
      </w:r>
      <w:r>
        <w:t xml:space="preserve">hosted on </w:t>
      </w:r>
      <w:r w:rsidR="00CB5480">
        <w:rPr>
          <w:b/>
          <w:bCs/>
        </w:rPr>
        <w:t>EvenNode</w:t>
      </w:r>
      <w:r w:rsidRPr="003978B9">
        <w:rPr>
          <w:b/>
          <w:bCs/>
        </w:rPr>
        <w:t>.</w:t>
      </w:r>
    </w:p>
    <w:p w:rsidR="003978B9" w:rsidRDefault="00EE4855" w:rsidP="003978B9">
      <w:pPr>
        <w:pStyle w:val="Heading1"/>
      </w:pPr>
      <w:r>
        <w:t>Routes</w:t>
      </w:r>
      <w:bookmarkStart w:id="0" w:name="_GoBack"/>
      <w:bookmarkEnd w:id="0"/>
    </w:p>
    <w:p w:rsidR="0027142D" w:rsidRDefault="0027142D" w:rsidP="0027142D">
      <w:pPr>
        <w:pStyle w:val="Heading2"/>
      </w:pPr>
      <w:r>
        <w:t>Users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1"/>
        <w:gridCol w:w="2743"/>
        <w:gridCol w:w="2766"/>
      </w:tblGrid>
      <w:tr w:rsidR="0027142D" w:rsidTr="0027142D">
        <w:tc>
          <w:tcPr>
            <w:tcW w:w="3121" w:type="dxa"/>
          </w:tcPr>
          <w:p w:rsidR="0027142D" w:rsidRDefault="0027142D" w:rsidP="0027142D">
            <w:r>
              <w:t>Route</w:t>
            </w:r>
          </w:p>
        </w:tc>
        <w:tc>
          <w:tcPr>
            <w:tcW w:w="2743" w:type="dxa"/>
          </w:tcPr>
          <w:p w:rsidR="0027142D" w:rsidRDefault="0027142D" w:rsidP="0027142D">
            <w:r>
              <w:t>Method</w:t>
            </w:r>
          </w:p>
        </w:tc>
        <w:tc>
          <w:tcPr>
            <w:tcW w:w="2766" w:type="dxa"/>
          </w:tcPr>
          <w:p w:rsidR="0027142D" w:rsidRDefault="0027142D" w:rsidP="0027142D">
            <w:r>
              <w:t>Description</w:t>
            </w:r>
          </w:p>
        </w:tc>
      </w:tr>
      <w:tr w:rsidR="0027142D" w:rsidTr="0027142D">
        <w:tc>
          <w:tcPr>
            <w:tcW w:w="3121" w:type="dxa"/>
          </w:tcPr>
          <w:p w:rsidR="0027142D" w:rsidRDefault="0027142D" w:rsidP="0027142D">
            <w:r>
              <w:t>/users</w:t>
            </w:r>
          </w:p>
        </w:tc>
        <w:tc>
          <w:tcPr>
            <w:tcW w:w="2743" w:type="dxa"/>
          </w:tcPr>
          <w:p w:rsidR="0027142D" w:rsidRDefault="0027142D" w:rsidP="0027142D">
            <w:r>
              <w:t>POST</w:t>
            </w:r>
          </w:p>
        </w:tc>
        <w:tc>
          <w:tcPr>
            <w:tcW w:w="2766" w:type="dxa"/>
          </w:tcPr>
          <w:p w:rsidR="0027142D" w:rsidRDefault="001B1A5B" w:rsidP="0027142D">
            <w:r>
              <w:t>Adds data to the ‘users’ collection in the database.</w:t>
            </w:r>
          </w:p>
        </w:tc>
      </w:tr>
      <w:tr w:rsidR="0027142D" w:rsidTr="0027142D">
        <w:tc>
          <w:tcPr>
            <w:tcW w:w="3121" w:type="dxa"/>
          </w:tcPr>
          <w:p w:rsidR="0027142D" w:rsidRDefault="0027142D" w:rsidP="0027142D">
            <w:r>
              <w:t>/users</w:t>
            </w:r>
          </w:p>
        </w:tc>
        <w:tc>
          <w:tcPr>
            <w:tcW w:w="2743" w:type="dxa"/>
          </w:tcPr>
          <w:p w:rsidR="0027142D" w:rsidRDefault="0027142D" w:rsidP="0027142D">
            <w:r>
              <w:t>GET</w:t>
            </w:r>
          </w:p>
        </w:tc>
        <w:tc>
          <w:tcPr>
            <w:tcW w:w="2766" w:type="dxa"/>
          </w:tcPr>
          <w:p w:rsidR="0027142D" w:rsidRDefault="001B1A5B" w:rsidP="0027142D">
            <w:r>
              <w:t>Gets all the users from the ‘users’ collection.</w:t>
            </w:r>
          </w:p>
        </w:tc>
      </w:tr>
      <w:tr w:rsidR="0027142D" w:rsidTr="0027142D">
        <w:tc>
          <w:tcPr>
            <w:tcW w:w="3121" w:type="dxa"/>
          </w:tcPr>
          <w:p w:rsidR="0027142D" w:rsidRDefault="0027142D" w:rsidP="0027142D">
            <w:r>
              <w:t>/users/:id</w:t>
            </w:r>
          </w:p>
        </w:tc>
        <w:tc>
          <w:tcPr>
            <w:tcW w:w="2743" w:type="dxa"/>
          </w:tcPr>
          <w:p w:rsidR="0027142D" w:rsidRDefault="0027142D" w:rsidP="0027142D">
            <w:r>
              <w:t>GET</w:t>
            </w:r>
          </w:p>
        </w:tc>
        <w:tc>
          <w:tcPr>
            <w:tcW w:w="2766" w:type="dxa"/>
          </w:tcPr>
          <w:p w:rsidR="0027142D" w:rsidRDefault="001B1A5B" w:rsidP="0027142D">
            <w:r>
              <w:t>Gets the user matching the parameter :id from the ‘users’ collection.</w:t>
            </w:r>
          </w:p>
        </w:tc>
      </w:tr>
      <w:tr w:rsidR="0027142D" w:rsidTr="0027142D">
        <w:tc>
          <w:tcPr>
            <w:tcW w:w="3121" w:type="dxa"/>
          </w:tcPr>
          <w:p w:rsidR="0027142D" w:rsidRDefault="0027142D" w:rsidP="0027142D">
            <w:r>
              <w:t>/users/:id</w:t>
            </w:r>
          </w:p>
        </w:tc>
        <w:tc>
          <w:tcPr>
            <w:tcW w:w="2743" w:type="dxa"/>
          </w:tcPr>
          <w:p w:rsidR="0027142D" w:rsidRDefault="0027142D" w:rsidP="0027142D">
            <w:r>
              <w:t>PATCH</w:t>
            </w:r>
          </w:p>
        </w:tc>
        <w:tc>
          <w:tcPr>
            <w:tcW w:w="2766" w:type="dxa"/>
          </w:tcPr>
          <w:p w:rsidR="0027142D" w:rsidRDefault="001B1A5B" w:rsidP="0027142D">
            <w:r>
              <w:t>Modifies the changed data for the user matching the parameter :id.</w:t>
            </w:r>
          </w:p>
        </w:tc>
      </w:tr>
      <w:tr w:rsidR="0027142D" w:rsidTr="0027142D">
        <w:tc>
          <w:tcPr>
            <w:tcW w:w="3121" w:type="dxa"/>
          </w:tcPr>
          <w:p w:rsidR="0027142D" w:rsidRDefault="0027142D" w:rsidP="0027142D">
            <w:r>
              <w:lastRenderedPageBreak/>
              <w:t>/users/:id</w:t>
            </w:r>
          </w:p>
        </w:tc>
        <w:tc>
          <w:tcPr>
            <w:tcW w:w="2743" w:type="dxa"/>
          </w:tcPr>
          <w:p w:rsidR="0027142D" w:rsidRDefault="0027142D" w:rsidP="0027142D">
            <w:r>
              <w:t>DELETE</w:t>
            </w:r>
          </w:p>
        </w:tc>
        <w:tc>
          <w:tcPr>
            <w:tcW w:w="2766" w:type="dxa"/>
          </w:tcPr>
          <w:p w:rsidR="0027142D" w:rsidRDefault="001B1A5B" w:rsidP="0027142D">
            <w:r>
              <w:t>Removes the user matching the parameter :id from ‘users’ collection.</w:t>
            </w:r>
          </w:p>
        </w:tc>
      </w:tr>
      <w:tr w:rsidR="0027142D" w:rsidTr="0027142D">
        <w:tc>
          <w:tcPr>
            <w:tcW w:w="3121" w:type="dxa"/>
          </w:tcPr>
          <w:p w:rsidR="0027142D" w:rsidRDefault="0027142D" w:rsidP="0027142D">
            <w:r>
              <w:t>/search/users/?key=x&amp;value=y</w:t>
            </w:r>
          </w:p>
        </w:tc>
        <w:tc>
          <w:tcPr>
            <w:tcW w:w="2743" w:type="dxa"/>
          </w:tcPr>
          <w:p w:rsidR="0027142D" w:rsidRDefault="001B1A5B" w:rsidP="0027142D">
            <w:r>
              <w:t>GET</w:t>
            </w:r>
          </w:p>
        </w:tc>
        <w:tc>
          <w:tcPr>
            <w:tcW w:w="2766" w:type="dxa"/>
          </w:tcPr>
          <w:p w:rsidR="0027142D" w:rsidRDefault="001B1A5B" w:rsidP="0027142D">
            <w:r>
              <w:t>Search for users where key is (x) and value is (y) in the ‘users’ collection.</w:t>
            </w:r>
          </w:p>
        </w:tc>
      </w:tr>
    </w:tbl>
    <w:p w:rsidR="0027142D" w:rsidRDefault="0027142D"/>
    <w:p w:rsidR="0027142D" w:rsidRDefault="0027142D" w:rsidP="0027142D">
      <w:pPr>
        <w:pStyle w:val="Heading2"/>
      </w:pPr>
      <w:r>
        <w:t>Spots Resource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6"/>
        <w:gridCol w:w="2740"/>
        <w:gridCol w:w="2764"/>
      </w:tblGrid>
      <w:tr w:rsidR="0027142D" w:rsidTr="001B1A5B">
        <w:tc>
          <w:tcPr>
            <w:tcW w:w="3126" w:type="dxa"/>
          </w:tcPr>
          <w:p w:rsidR="0027142D" w:rsidRDefault="0027142D" w:rsidP="0053667F">
            <w:r>
              <w:t>Route</w:t>
            </w:r>
          </w:p>
        </w:tc>
        <w:tc>
          <w:tcPr>
            <w:tcW w:w="2740" w:type="dxa"/>
          </w:tcPr>
          <w:p w:rsidR="0027142D" w:rsidRDefault="0027142D" w:rsidP="0053667F">
            <w:r>
              <w:t>Method</w:t>
            </w:r>
          </w:p>
        </w:tc>
        <w:tc>
          <w:tcPr>
            <w:tcW w:w="2764" w:type="dxa"/>
          </w:tcPr>
          <w:p w:rsidR="0027142D" w:rsidRDefault="0027142D" w:rsidP="0053667F">
            <w:r>
              <w:t>Description</w:t>
            </w:r>
          </w:p>
        </w:tc>
      </w:tr>
      <w:tr w:rsidR="0027142D" w:rsidTr="001B1A5B">
        <w:tc>
          <w:tcPr>
            <w:tcW w:w="3126" w:type="dxa"/>
          </w:tcPr>
          <w:p w:rsidR="0027142D" w:rsidRDefault="0027142D" w:rsidP="0053667F">
            <w:r>
              <w:t>/spots</w:t>
            </w:r>
          </w:p>
        </w:tc>
        <w:tc>
          <w:tcPr>
            <w:tcW w:w="2740" w:type="dxa"/>
          </w:tcPr>
          <w:p w:rsidR="0027142D" w:rsidRDefault="0027142D" w:rsidP="0053667F">
            <w:r>
              <w:t>POST</w:t>
            </w:r>
          </w:p>
        </w:tc>
        <w:tc>
          <w:tcPr>
            <w:tcW w:w="2764" w:type="dxa"/>
          </w:tcPr>
          <w:p w:rsidR="0027142D" w:rsidRDefault="001B1A5B" w:rsidP="0053667F">
            <w:r>
              <w:t>Adds data to the ‘spots’ collection in the database.</w:t>
            </w:r>
          </w:p>
        </w:tc>
      </w:tr>
      <w:tr w:rsidR="001B1A5B" w:rsidTr="001B1A5B">
        <w:tc>
          <w:tcPr>
            <w:tcW w:w="3126" w:type="dxa"/>
          </w:tcPr>
          <w:p w:rsidR="001B1A5B" w:rsidRDefault="001B1A5B" w:rsidP="001B1A5B">
            <w:r>
              <w:t>/spots</w:t>
            </w:r>
          </w:p>
        </w:tc>
        <w:tc>
          <w:tcPr>
            <w:tcW w:w="2740" w:type="dxa"/>
          </w:tcPr>
          <w:p w:rsidR="001B1A5B" w:rsidRDefault="001B1A5B" w:rsidP="001B1A5B">
            <w:r>
              <w:t>GET</w:t>
            </w:r>
          </w:p>
        </w:tc>
        <w:tc>
          <w:tcPr>
            <w:tcW w:w="2764" w:type="dxa"/>
          </w:tcPr>
          <w:p w:rsidR="001B1A5B" w:rsidRDefault="001B1A5B" w:rsidP="001B1A5B">
            <w:r>
              <w:t>Gets all the spots from the ‘spots’ collection.</w:t>
            </w:r>
          </w:p>
        </w:tc>
      </w:tr>
      <w:tr w:rsidR="001B1A5B" w:rsidTr="001B1A5B">
        <w:tc>
          <w:tcPr>
            <w:tcW w:w="3126" w:type="dxa"/>
          </w:tcPr>
          <w:p w:rsidR="001B1A5B" w:rsidRDefault="001B1A5B" w:rsidP="001B1A5B">
            <w:r>
              <w:t>/spots/:id</w:t>
            </w:r>
          </w:p>
        </w:tc>
        <w:tc>
          <w:tcPr>
            <w:tcW w:w="2740" w:type="dxa"/>
          </w:tcPr>
          <w:p w:rsidR="001B1A5B" w:rsidRDefault="001B1A5B" w:rsidP="001B1A5B">
            <w:r>
              <w:t>GET</w:t>
            </w:r>
          </w:p>
        </w:tc>
        <w:tc>
          <w:tcPr>
            <w:tcW w:w="2764" w:type="dxa"/>
          </w:tcPr>
          <w:p w:rsidR="001B1A5B" w:rsidRDefault="001B1A5B" w:rsidP="001B1A5B">
            <w:r>
              <w:t>Gets the spot matching the parameter :id from the ‘spots’ collection.</w:t>
            </w:r>
          </w:p>
        </w:tc>
      </w:tr>
      <w:tr w:rsidR="001B1A5B" w:rsidTr="001B1A5B">
        <w:tc>
          <w:tcPr>
            <w:tcW w:w="3126" w:type="dxa"/>
          </w:tcPr>
          <w:p w:rsidR="001B1A5B" w:rsidRDefault="001B1A5B" w:rsidP="001B1A5B">
            <w:r>
              <w:t>/spots/:id</w:t>
            </w:r>
          </w:p>
        </w:tc>
        <w:tc>
          <w:tcPr>
            <w:tcW w:w="2740" w:type="dxa"/>
          </w:tcPr>
          <w:p w:rsidR="001B1A5B" w:rsidRDefault="001B1A5B" w:rsidP="001B1A5B">
            <w:r>
              <w:t>PATCH</w:t>
            </w:r>
          </w:p>
        </w:tc>
        <w:tc>
          <w:tcPr>
            <w:tcW w:w="2764" w:type="dxa"/>
          </w:tcPr>
          <w:p w:rsidR="001B1A5B" w:rsidRDefault="001B1A5B" w:rsidP="001B1A5B">
            <w:r>
              <w:t>Modifies the changed data for the spot matching the parameter :id.</w:t>
            </w:r>
          </w:p>
        </w:tc>
      </w:tr>
      <w:tr w:rsidR="001B1A5B" w:rsidTr="001B1A5B">
        <w:tc>
          <w:tcPr>
            <w:tcW w:w="3126" w:type="dxa"/>
          </w:tcPr>
          <w:p w:rsidR="001B1A5B" w:rsidRDefault="001B1A5B" w:rsidP="001B1A5B">
            <w:r>
              <w:t>/</w:t>
            </w:r>
            <w:r w:rsidRPr="0027142D">
              <w:t>spots</w:t>
            </w:r>
            <w:r>
              <w:t>/:id</w:t>
            </w:r>
          </w:p>
        </w:tc>
        <w:tc>
          <w:tcPr>
            <w:tcW w:w="2740" w:type="dxa"/>
          </w:tcPr>
          <w:p w:rsidR="001B1A5B" w:rsidRDefault="001B1A5B" w:rsidP="001B1A5B">
            <w:r>
              <w:t>DELETE</w:t>
            </w:r>
          </w:p>
        </w:tc>
        <w:tc>
          <w:tcPr>
            <w:tcW w:w="2764" w:type="dxa"/>
          </w:tcPr>
          <w:p w:rsidR="001B1A5B" w:rsidRDefault="001B1A5B" w:rsidP="001B1A5B">
            <w:r>
              <w:t>Removes the spot matching the parameter :id from ‘spots’ collection.</w:t>
            </w:r>
          </w:p>
        </w:tc>
      </w:tr>
      <w:tr w:rsidR="001B1A5B" w:rsidTr="001B1A5B">
        <w:tc>
          <w:tcPr>
            <w:tcW w:w="3126" w:type="dxa"/>
          </w:tcPr>
          <w:p w:rsidR="001B1A5B" w:rsidRDefault="001B1A5B" w:rsidP="001B1A5B">
            <w:r>
              <w:t>/search/spots/?key=x&amp;value=y</w:t>
            </w:r>
          </w:p>
        </w:tc>
        <w:tc>
          <w:tcPr>
            <w:tcW w:w="2740" w:type="dxa"/>
          </w:tcPr>
          <w:p w:rsidR="001B1A5B" w:rsidRDefault="001B1A5B" w:rsidP="001B1A5B">
            <w:r>
              <w:t>GET</w:t>
            </w:r>
          </w:p>
        </w:tc>
        <w:tc>
          <w:tcPr>
            <w:tcW w:w="2764" w:type="dxa"/>
          </w:tcPr>
          <w:p w:rsidR="001B1A5B" w:rsidRDefault="001B1A5B" w:rsidP="001B1A5B">
            <w:r>
              <w:t>Search for spots where key is (x) and value is (y) in the ‘spots’ collection.</w:t>
            </w:r>
          </w:p>
        </w:tc>
      </w:tr>
    </w:tbl>
    <w:p w:rsidR="0023714B" w:rsidRDefault="0023714B" w:rsidP="001B1A5B"/>
    <w:p w:rsidR="0023714B" w:rsidRDefault="00CB5480" w:rsidP="0023714B">
      <w:pPr>
        <w:pStyle w:val="Heading1"/>
      </w:pPr>
      <w:r>
        <w:lastRenderedPageBreak/>
        <w:t>Architecture Diagram</w:t>
      </w:r>
    </w:p>
    <w:p w:rsidR="0023714B" w:rsidRDefault="001B59C9" w:rsidP="0023714B">
      <w:r>
        <w:rPr>
          <w:noProof/>
        </w:rPr>
        <w:drawing>
          <wp:inline distT="0" distB="0" distL="0" distR="0">
            <wp:extent cx="5486400" cy="4801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titure(1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14B" w:rsidRPr="0023714B" w:rsidRDefault="0023714B" w:rsidP="0023714B">
      <w:r>
        <w:t xml:space="preserve">The </w:t>
      </w:r>
      <w:r w:rsidR="001B59C9">
        <w:t>SpotsOnClick application will have CRUD (Create</w:t>
      </w:r>
      <w:r w:rsidR="00CB5480">
        <w:t>,</w:t>
      </w:r>
      <w:r w:rsidR="001B59C9">
        <w:t xml:space="preserve"> Read</w:t>
      </w:r>
      <w:r w:rsidR="00CB5480">
        <w:t>,</w:t>
      </w:r>
      <w:r w:rsidR="001B59C9">
        <w:t xml:space="preserve"> Update</w:t>
      </w:r>
      <w:r w:rsidR="00CB5480">
        <w:t>,</w:t>
      </w:r>
      <w:r w:rsidR="001B59C9">
        <w:t xml:space="preserve"> Delete) operations. POST is </w:t>
      </w:r>
      <w:r w:rsidR="00087750">
        <w:t>create, GET is read</w:t>
      </w:r>
      <w:r w:rsidR="00CB5480">
        <w:t>. PATCH is update</w:t>
      </w:r>
      <w:r w:rsidR="00066FE7">
        <w:t xml:space="preserve"> and DELETE is delete. </w:t>
      </w:r>
    </w:p>
    <w:sectPr w:rsidR="0023714B" w:rsidRPr="0023714B"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6F67" w:rsidRDefault="004E6F67" w:rsidP="00C6554A">
      <w:pPr>
        <w:spacing w:before="0" w:after="0" w:line="240" w:lineRule="auto"/>
      </w:pPr>
      <w:r>
        <w:separator/>
      </w:r>
    </w:p>
  </w:endnote>
  <w:endnote w:type="continuationSeparator" w:id="0">
    <w:p w:rsidR="004E6F67" w:rsidRDefault="004E6F6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ED7C44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EE485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6F67" w:rsidRDefault="004E6F67" w:rsidP="00C6554A">
      <w:pPr>
        <w:spacing w:before="0" w:after="0" w:line="240" w:lineRule="auto"/>
      </w:pPr>
      <w:r>
        <w:separator/>
      </w:r>
    </w:p>
  </w:footnote>
  <w:footnote w:type="continuationSeparator" w:id="0">
    <w:p w:rsidR="004E6F67" w:rsidRDefault="004E6F6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B2C1AB4"/>
    <w:multiLevelType w:val="hybridMultilevel"/>
    <w:tmpl w:val="332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D381308"/>
    <w:multiLevelType w:val="hybridMultilevel"/>
    <w:tmpl w:val="A912C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ED"/>
    <w:rsid w:val="00066FE7"/>
    <w:rsid w:val="00087750"/>
    <w:rsid w:val="001B1A5B"/>
    <w:rsid w:val="001B59C9"/>
    <w:rsid w:val="0023714B"/>
    <w:rsid w:val="002554CD"/>
    <w:rsid w:val="0027142D"/>
    <w:rsid w:val="00293B83"/>
    <w:rsid w:val="002B4294"/>
    <w:rsid w:val="00333D0D"/>
    <w:rsid w:val="003978B9"/>
    <w:rsid w:val="004A3572"/>
    <w:rsid w:val="004C049F"/>
    <w:rsid w:val="004E6F67"/>
    <w:rsid w:val="005000E2"/>
    <w:rsid w:val="00576E2B"/>
    <w:rsid w:val="006A3CE7"/>
    <w:rsid w:val="009478ED"/>
    <w:rsid w:val="00A64AB1"/>
    <w:rsid w:val="00C6554A"/>
    <w:rsid w:val="00CB5480"/>
    <w:rsid w:val="00D3089F"/>
    <w:rsid w:val="00ED7C44"/>
    <w:rsid w:val="00EE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F73EAA"/>
  <w15:chartTrackingRefBased/>
  <w15:docId w15:val="{E8AF5D84-2768-49FB-A252-DC2A89D1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UnresolvedMention">
    <w:name w:val="Unresolved Mention"/>
    <w:basedOn w:val="DefaultParagraphFont"/>
    <w:uiPriority w:val="99"/>
    <w:semiHidden/>
    <w:unhideWhenUsed/>
    <w:rsid w:val="00A64AB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3978B9"/>
    <w:pPr>
      <w:ind w:left="720"/>
      <w:contextualSpacing/>
    </w:pPr>
  </w:style>
  <w:style w:type="table" w:styleId="TableGrid">
    <w:name w:val="Table Grid"/>
    <w:basedOn w:val="TableNormal"/>
    <w:uiPriority w:val="39"/>
    <w:rsid w:val="0027142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51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5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otsonclick.eu-4.evennode.com/index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00293814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85</TotalTime>
  <Pages>4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H00293814</dc:creator>
  <cp:keywords/>
  <dc:description/>
  <cp:lastModifiedBy>Mohamed Ebrahim Mohamed Bin Kharsham Al-Ali(H00328791)</cp:lastModifiedBy>
  <cp:revision>7</cp:revision>
  <dcterms:created xsi:type="dcterms:W3CDTF">2018-05-07T06:35:00Z</dcterms:created>
  <dcterms:modified xsi:type="dcterms:W3CDTF">2018-05-07T11:39:00Z</dcterms:modified>
</cp:coreProperties>
</file>